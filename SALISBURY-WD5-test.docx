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2F067" w14:textId="77777777" w:rsidR="00B134FB" w:rsidRDefault="00B134FB" w:rsidP="00B134FB">
      <w:pPr>
        <w:pStyle w:val="Title"/>
      </w:pPr>
    </w:p>
    <w:p w14:paraId="796D6459" w14:textId="77777777" w:rsidR="00B134FB" w:rsidRDefault="00B134FB" w:rsidP="00B134FB">
      <w:pPr>
        <w:pStyle w:val="Title"/>
      </w:pPr>
    </w:p>
    <w:p w14:paraId="74AFAEBA" w14:textId="77777777" w:rsidR="00B134FB" w:rsidRDefault="00B134FB" w:rsidP="00B134FB">
      <w:pPr>
        <w:pStyle w:val="Title"/>
      </w:pPr>
    </w:p>
    <w:p w14:paraId="12CF1447" w14:textId="4FD945AA" w:rsidR="00B134FB" w:rsidRDefault="00B134FB" w:rsidP="00B134FB">
      <w:pPr>
        <w:pStyle w:val="Title"/>
      </w:pPr>
    </w:p>
    <w:p w14:paraId="2D49A144" w14:textId="77777777" w:rsidR="00B134FB" w:rsidRDefault="00B134FB" w:rsidP="00B134FB">
      <w:pPr>
        <w:pStyle w:val="Title"/>
      </w:pPr>
    </w:p>
    <w:p w14:paraId="16D56E91" w14:textId="77777777" w:rsidR="00552F4A" w:rsidRDefault="00552F4A" w:rsidP="00DB0BF0">
      <w:pPr>
        <w:pStyle w:val="Title"/>
      </w:pPr>
    </w:p>
    <w:p w14:paraId="14FF7038" w14:textId="77777777" w:rsidR="00552F4A" w:rsidRDefault="00552F4A" w:rsidP="00DB0BF0">
      <w:pPr>
        <w:pStyle w:val="Title"/>
      </w:pPr>
    </w:p>
    <w:p w14:paraId="2680C905" w14:textId="77777777" w:rsidR="00552F4A" w:rsidRDefault="00552F4A" w:rsidP="00DB0BF0">
      <w:pPr>
        <w:pStyle w:val="Title"/>
      </w:pPr>
    </w:p>
    <w:p w14:paraId="35AC92E5" w14:textId="77777777" w:rsidR="00552F4A" w:rsidRDefault="00552F4A" w:rsidP="00DB0BF0">
      <w:pPr>
        <w:pStyle w:val="Title"/>
      </w:pPr>
    </w:p>
    <w:p w14:paraId="799984AA" w14:textId="79EE37CA" w:rsidR="00DB0BF0" w:rsidRDefault="00F44200" w:rsidP="00DB0BF0">
      <w:pPr>
        <w:pStyle w:val="Title"/>
      </w:pPr>
      <w:r>
        <w:t>WD5</w:t>
      </w:r>
    </w:p>
    <w:p w14:paraId="11835F21" w14:textId="5A2F5D08" w:rsidR="00DB0BF0" w:rsidRDefault="00DB0BF0" w:rsidP="00DB0BF0">
      <w:pPr>
        <w:pStyle w:val="Title"/>
      </w:pPr>
      <w:r>
        <w:t xml:space="preserve">Website Testing </w:t>
      </w:r>
    </w:p>
    <w:p w14:paraId="1F99DEC8" w14:textId="274375F9" w:rsidR="009E4ABB" w:rsidRPr="009E4ABB" w:rsidRDefault="009E4ABB" w:rsidP="009E4ABB">
      <w:r w:rsidRPr="00B74D96">
        <w:rPr>
          <w:color w:val="548DD4" w:themeColor="text2" w:themeTint="99"/>
          <w:sz w:val="72"/>
        </w:rPr>
        <w:t>Karl Salisbury</w:t>
      </w:r>
      <w:r>
        <w:br/>
        <w:t>1190218201</w:t>
      </w:r>
    </w:p>
    <w:p w14:paraId="63BD7E4D" w14:textId="77777777" w:rsidR="00486661" w:rsidRDefault="00486661" w:rsidP="00486661"/>
    <w:p w14:paraId="77A33C3E" w14:textId="77777777" w:rsidR="00B134FB" w:rsidRDefault="00B134FB" w:rsidP="00486661"/>
    <w:p w14:paraId="4C4B026B" w14:textId="77777777" w:rsidR="00B134FB" w:rsidRDefault="00B134FB">
      <w:r>
        <w:br w:type="page"/>
      </w:r>
    </w:p>
    <w:p w14:paraId="47319F79" w14:textId="77777777" w:rsidR="00F44200" w:rsidRDefault="00186AF5">
      <w:pPr>
        <w:pStyle w:val="TO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sz w:val="22"/>
          <w:szCs w:val="22"/>
          <w:lang w:eastAsia="en-AU"/>
        </w:rPr>
      </w:pPr>
      <w:r>
        <w:rPr>
          <w:b w:val="0"/>
        </w:rPr>
        <w:lastRenderedPageBreak/>
        <w:fldChar w:fldCharType="begin"/>
      </w:r>
      <w:r>
        <w:instrText xml:space="preserve"> TOC \o "1-3" </w:instrText>
      </w:r>
      <w:r>
        <w:rPr>
          <w:b w:val="0"/>
        </w:rPr>
        <w:fldChar w:fldCharType="separate"/>
      </w:r>
      <w:r w:rsidR="00F44200">
        <w:rPr>
          <w:noProof/>
        </w:rPr>
        <w:t>Website Test Plan</w:t>
      </w:r>
      <w:r w:rsidR="00F44200">
        <w:rPr>
          <w:noProof/>
        </w:rPr>
        <w:tab/>
      </w:r>
      <w:r w:rsidR="00F44200">
        <w:rPr>
          <w:noProof/>
        </w:rPr>
        <w:fldChar w:fldCharType="begin"/>
      </w:r>
      <w:r w:rsidR="00F44200">
        <w:rPr>
          <w:noProof/>
        </w:rPr>
        <w:instrText xml:space="preserve"> PAGEREF _Toc389641490 \h </w:instrText>
      </w:r>
      <w:r w:rsidR="00F44200">
        <w:rPr>
          <w:noProof/>
        </w:rPr>
      </w:r>
      <w:r w:rsidR="00F44200">
        <w:rPr>
          <w:noProof/>
        </w:rPr>
        <w:fldChar w:fldCharType="separate"/>
      </w:r>
      <w:r w:rsidR="00F44200">
        <w:rPr>
          <w:noProof/>
        </w:rPr>
        <w:t>3</w:t>
      </w:r>
      <w:r w:rsidR="00F44200">
        <w:rPr>
          <w:noProof/>
        </w:rPr>
        <w:fldChar w:fldCharType="end"/>
      </w:r>
    </w:p>
    <w:p w14:paraId="55BFC637" w14:textId="77777777" w:rsidR="00F44200" w:rsidRDefault="00F44200">
      <w:pPr>
        <w:pStyle w:val="TOC2"/>
        <w:tabs>
          <w:tab w:val="right" w:leader="dot" w:pos="8290"/>
        </w:tabs>
        <w:rPr>
          <w:noProof/>
          <w:lang w:eastAsia="en-AU"/>
        </w:rPr>
      </w:pPr>
      <w:r>
        <w:rPr>
          <w:noProof/>
        </w:rPr>
        <w:t>Technical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23FCFB" w14:textId="77777777" w:rsidR="00F44200" w:rsidRDefault="00F44200">
      <w:pPr>
        <w:pStyle w:val="TOC2"/>
        <w:tabs>
          <w:tab w:val="right" w:leader="dot" w:pos="8290"/>
        </w:tabs>
        <w:rPr>
          <w:noProof/>
          <w:lang w:eastAsia="en-AU"/>
        </w:rPr>
      </w:pP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ACEA39" w14:textId="77777777" w:rsidR="00F44200" w:rsidRDefault="00F44200">
      <w:pPr>
        <w:pStyle w:val="TOC2"/>
        <w:tabs>
          <w:tab w:val="right" w:leader="dot" w:pos="8290"/>
        </w:tabs>
        <w:rPr>
          <w:noProof/>
          <w:lang w:eastAsia="en-AU"/>
        </w:rPr>
      </w:pPr>
      <w:r>
        <w:rPr>
          <w:noProof/>
        </w:rPr>
        <w:t>Accessibility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A259A8" w14:textId="77777777" w:rsidR="00F44200" w:rsidRDefault="00F44200">
      <w:pPr>
        <w:pStyle w:val="TOC2"/>
        <w:tabs>
          <w:tab w:val="right" w:leader="dot" w:pos="8290"/>
        </w:tabs>
        <w:rPr>
          <w:noProof/>
          <w:lang w:eastAsia="en-AU"/>
        </w:rPr>
      </w:pP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5670C7" w14:textId="77777777" w:rsidR="00F44200" w:rsidRDefault="00F44200">
      <w:pPr>
        <w:pStyle w:val="TOC2"/>
        <w:tabs>
          <w:tab w:val="right" w:leader="dot" w:pos="8290"/>
        </w:tabs>
        <w:rPr>
          <w:noProof/>
          <w:lang w:eastAsia="en-AU"/>
        </w:rPr>
      </w:pP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31479B" w14:textId="77777777" w:rsidR="00F44200" w:rsidRDefault="00F44200">
      <w:pPr>
        <w:pStyle w:val="TOC2"/>
        <w:tabs>
          <w:tab w:val="right" w:leader="dot" w:pos="8290"/>
        </w:tabs>
        <w:rPr>
          <w:noProof/>
          <w:lang w:eastAsia="en-AU"/>
        </w:rPr>
      </w:pPr>
      <w:r>
        <w:rPr>
          <w:noProof/>
        </w:rPr>
        <w:t>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94B976" w14:textId="77777777" w:rsidR="00F44200" w:rsidRDefault="00F44200">
      <w:pPr>
        <w:pStyle w:val="TO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sz w:val="22"/>
          <w:szCs w:val="22"/>
          <w:lang w:eastAsia="en-AU"/>
        </w:rPr>
      </w:pPr>
      <w:r>
        <w:rPr>
          <w:noProof/>
        </w:rPr>
        <w:t>Website test plan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9BA787" w14:textId="77777777" w:rsidR="00F44200" w:rsidRDefault="00F44200">
      <w:pPr>
        <w:pStyle w:val="TOC2"/>
        <w:tabs>
          <w:tab w:val="right" w:leader="dot" w:pos="8290"/>
        </w:tabs>
        <w:rPr>
          <w:noProof/>
          <w:lang w:eastAsia="en-AU"/>
        </w:rPr>
      </w:pPr>
      <w:r>
        <w:rPr>
          <w:noProof/>
        </w:rPr>
        <w:t>Web 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6C0B5" w14:textId="77777777" w:rsidR="00F44200" w:rsidRDefault="00F44200">
      <w:pPr>
        <w:pStyle w:val="TOC2"/>
        <w:tabs>
          <w:tab w:val="right" w:leader="dot" w:pos="8290"/>
        </w:tabs>
        <w:rPr>
          <w:noProof/>
          <w:lang w:eastAsia="en-AU"/>
        </w:rPr>
      </w:pPr>
      <w:r>
        <w:rPr>
          <w:noProof/>
        </w:rPr>
        <w:t>Web Accessibility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CBB159" w14:textId="77777777" w:rsidR="00F44200" w:rsidRDefault="00F44200">
      <w:pPr>
        <w:pStyle w:val="TOC2"/>
        <w:tabs>
          <w:tab w:val="right" w:leader="dot" w:pos="8290"/>
        </w:tabs>
        <w:rPr>
          <w:noProof/>
          <w:lang w:eastAsia="en-AU"/>
        </w:rPr>
      </w:pPr>
      <w:r>
        <w:rPr>
          <w:noProof/>
        </w:rPr>
        <w:t>Database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5F9C1E" w14:textId="77777777" w:rsidR="00F44200" w:rsidRDefault="00F44200">
      <w:pPr>
        <w:pStyle w:val="TOC2"/>
        <w:tabs>
          <w:tab w:val="right" w:leader="dot" w:pos="8290"/>
        </w:tabs>
        <w:rPr>
          <w:noProof/>
          <w:lang w:eastAsia="en-AU"/>
        </w:rPr>
      </w:pPr>
      <w:r>
        <w:rPr>
          <w:noProof/>
        </w:rPr>
        <w:t>Client side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F4FD3E" w14:textId="77777777" w:rsidR="00F44200" w:rsidRDefault="00F44200">
      <w:pPr>
        <w:pStyle w:val="TOC2"/>
        <w:tabs>
          <w:tab w:val="right" w:leader="dot" w:pos="8290"/>
        </w:tabs>
        <w:rPr>
          <w:noProof/>
          <w:lang w:eastAsia="en-AU"/>
        </w:rPr>
      </w:pPr>
      <w:r>
        <w:rPr>
          <w:noProof/>
        </w:rPr>
        <w:t>Server side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_Toc389641502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48977D" w14:textId="59776217" w:rsidR="00486661" w:rsidRDefault="00186AF5" w:rsidP="00486661">
      <w:r>
        <w:fldChar w:fldCharType="end"/>
      </w:r>
      <w:r w:rsidR="00486661">
        <w:t xml:space="preserve"> </w:t>
      </w:r>
    </w:p>
    <w:p w14:paraId="66976B89" w14:textId="5DD5F594" w:rsidR="00DB0BF0" w:rsidRDefault="00841DCD" w:rsidP="00841DCD">
      <w:pPr>
        <w:pStyle w:val="Heading1"/>
      </w:pPr>
      <w:r>
        <w:br/>
      </w:r>
    </w:p>
    <w:p w14:paraId="44BE047B" w14:textId="77777777" w:rsidR="00F71F5B" w:rsidRDefault="00F71F5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8"/>
          <w:szCs w:val="32"/>
        </w:rPr>
      </w:pPr>
      <w:r>
        <w:br w:type="page"/>
      </w:r>
      <w:bookmarkStart w:id="0" w:name="_GoBack"/>
      <w:bookmarkEnd w:id="0"/>
    </w:p>
    <w:p w14:paraId="2FEF54F0" w14:textId="34A7FE06" w:rsidR="00DB0BF0" w:rsidRDefault="00DB0BF0" w:rsidP="00841DCD">
      <w:pPr>
        <w:pStyle w:val="Heading1"/>
      </w:pPr>
      <w:bookmarkStart w:id="1" w:name="_Toc389641490"/>
      <w:r>
        <w:lastRenderedPageBreak/>
        <w:t>Website Test Plan</w:t>
      </w:r>
      <w:bookmarkEnd w:id="1"/>
      <w:r>
        <w:t xml:space="preserve"> </w:t>
      </w:r>
    </w:p>
    <w:p w14:paraId="2D717815" w14:textId="07F118CF" w:rsidR="00DB0BF0" w:rsidRDefault="00F62D1C" w:rsidP="00F62D1C">
      <w:r>
        <w:t>Key requirements for the website test plan:</w:t>
      </w:r>
    </w:p>
    <w:p w14:paraId="75189BE3" w14:textId="77777777" w:rsidR="00DB0BF0" w:rsidRDefault="00DB0BF0" w:rsidP="00816EB0"/>
    <w:p w14:paraId="6014B4AE" w14:textId="1564625C" w:rsidR="00816EB0" w:rsidRDefault="00816EB0" w:rsidP="00816EB0">
      <w:pPr>
        <w:pStyle w:val="Heading2"/>
      </w:pPr>
      <w:bookmarkStart w:id="2" w:name="_Toc389641491"/>
      <w:r>
        <w:t>Technical</w:t>
      </w:r>
      <w:bookmarkEnd w:id="2"/>
    </w:p>
    <w:p w14:paraId="24E875F9" w14:textId="211DB09F" w:rsidR="00F62D1C" w:rsidRDefault="00F62D1C" w:rsidP="00F62D1C">
      <w:pPr>
        <w:pStyle w:val="ListParagraph"/>
        <w:numPr>
          <w:ilvl w:val="0"/>
          <w:numId w:val="15"/>
        </w:numPr>
      </w:pPr>
      <w:r>
        <w:t>Run PHP and ensure it is free of errors</w:t>
      </w:r>
    </w:p>
    <w:p w14:paraId="5DE82517" w14:textId="150916E6" w:rsidR="00F62D1C" w:rsidRDefault="00F62D1C" w:rsidP="00F62D1C">
      <w:pPr>
        <w:pStyle w:val="ListParagraph"/>
        <w:numPr>
          <w:ilvl w:val="0"/>
          <w:numId w:val="15"/>
        </w:numPr>
      </w:pPr>
      <w:r>
        <w:t>Test SQL statements</w:t>
      </w:r>
    </w:p>
    <w:p w14:paraId="2DE3BE52" w14:textId="33BA67D7" w:rsidR="00F62D1C" w:rsidRDefault="00F62D1C" w:rsidP="00F62D1C">
      <w:pPr>
        <w:pStyle w:val="ListParagraph"/>
        <w:numPr>
          <w:ilvl w:val="0"/>
          <w:numId w:val="15"/>
        </w:numPr>
      </w:pPr>
      <w:r>
        <w:t>Ensure code is commented and adequately explained so it can be maintained by other developers</w:t>
      </w:r>
    </w:p>
    <w:p w14:paraId="32B979B8" w14:textId="77777777" w:rsidR="00DB0BF0" w:rsidRDefault="00DB0BF0" w:rsidP="00816EB0"/>
    <w:p w14:paraId="0EDFC94D" w14:textId="77777777" w:rsidR="00816EB0" w:rsidRDefault="00816EB0" w:rsidP="00816EB0">
      <w:bookmarkStart w:id="3" w:name="_Toc389641492"/>
      <w:r w:rsidRPr="00816EB0">
        <w:rPr>
          <w:rStyle w:val="Heading2Char"/>
        </w:rPr>
        <w:t>U</w:t>
      </w:r>
      <w:r w:rsidR="00DB0BF0" w:rsidRPr="00816EB0">
        <w:rPr>
          <w:rStyle w:val="Heading2Char"/>
        </w:rPr>
        <w:t>sability</w:t>
      </w:r>
      <w:bookmarkEnd w:id="3"/>
    </w:p>
    <w:p w14:paraId="112E6139" w14:textId="17AC480B" w:rsidR="00F62D1C" w:rsidRDefault="00F62D1C" w:rsidP="00F62D1C">
      <w:pPr>
        <w:pStyle w:val="ListParagraph"/>
        <w:numPr>
          <w:ilvl w:val="0"/>
          <w:numId w:val="16"/>
        </w:numPr>
      </w:pPr>
      <w:r>
        <w:t>User to test site under supervision by the developer or tester</w:t>
      </w:r>
    </w:p>
    <w:p w14:paraId="21501116" w14:textId="139846DC" w:rsidR="00F62D1C" w:rsidRDefault="00F62D1C" w:rsidP="00F62D1C">
      <w:pPr>
        <w:pStyle w:val="ListParagraph"/>
        <w:numPr>
          <w:ilvl w:val="0"/>
          <w:numId w:val="16"/>
        </w:numPr>
      </w:pPr>
      <w:r>
        <w:t>Site will be tested on most common hardware configuration</w:t>
      </w:r>
    </w:p>
    <w:p w14:paraId="475499AC" w14:textId="53E32490" w:rsidR="00F62D1C" w:rsidRDefault="00F62D1C" w:rsidP="00F62D1C">
      <w:pPr>
        <w:pStyle w:val="ListParagraph"/>
        <w:numPr>
          <w:ilvl w:val="0"/>
          <w:numId w:val="16"/>
        </w:numPr>
      </w:pPr>
      <w:r>
        <w:t>Results of testing will be reported in writing on the checklists</w:t>
      </w:r>
    </w:p>
    <w:p w14:paraId="7EB14C53" w14:textId="77777777" w:rsidR="00DB0BF0" w:rsidRDefault="00DB0BF0" w:rsidP="00816EB0"/>
    <w:p w14:paraId="4F24D369" w14:textId="77777777" w:rsidR="00F62D1C" w:rsidRDefault="00816EB0" w:rsidP="00F62D1C">
      <w:pPr>
        <w:rPr>
          <w:rStyle w:val="Heading2Char"/>
        </w:rPr>
      </w:pPr>
      <w:bookmarkStart w:id="4" w:name="_Toc389641493"/>
      <w:r w:rsidRPr="00816EB0">
        <w:rPr>
          <w:rStyle w:val="Heading2Char"/>
        </w:rPr>
        <w:t>Accessibility</w:t>
      </w:r>
      <w:bookmarkEnd w:id="4"/>
    </w:p>
    <w:p w14:paraId="1A1D315E" w14:textId="52CF3172" w:rsidR="00F62D1C" w:rsidRDefault="00F62D1C" w:rsidP="00F62D1C">
      <w:pPr>
        <w:pStyle w:val="ListParagraph"/>
        <w:numPr>
          <w:ilvl w:val="0"/>
          <w:numId w:val="18"/>
        </w:numPr>
      </w:pPr>
      <w:r>
        <w:t>Site must be tested for accessibility by the visually impaired</w:t>
      </w:r>
    </w:p>
    <w:p w14:paraId="1935414A" w14:textId="11E147A0" w:rsidR="009D07F8" w:rsidRDefault="009D07F8" w:rsidP="00F62D1C">
      <w:pPr>
        <w:pStyle w:val="ListParagraph"/>
        <w:numPr>
          <w:ilvl w:val="0"/>
          <w:numId w:val="18"/>
        </w:numPr>
      </w:pPr>
      <w:r>
        <w:t xml:space="preserve">Site accessible to people sensitivity to sudden changes in light, </w:t>
      </w:r>
      <w:r w:rsidR="00786809">
        <w:t>e.g.</w:t>
      </w:r>
      <w:r>
        <w:t>: Epilepsy, Autism</w:t>
      </w:r>
    </w:p>
    <w:p w14:paraId="4C0C7399" w14:textId="77777777" w:rsidR="00DB0BF0" w:rsidRDefault="00DB0BF0" w:rsidP="00816EB0"/>
    <w:p w14:paraId="09F11165" w14:textId="77777777" w:rsidR="00F62D1C" w:rsidRDefault="00F62D1C" w:rsidP="00816EB0">
      <w:pPr>
        <w:rPr>
          <w:rStyle w:val="Heading2Char"/>
        </w:rPr>
      </w:pPr>
    </w:p>
    <w:p w14:paraId="2B63B5CD" w14:textId="77777777" w:rsidR="00816EB0" w:rsidRDefault="00816EB0" w:rsidP="00816EB0">
      <w:pPr>
        <w:rPr>
          <w:rStyle w:val="Heading2Char"/>
        </w:rPr>
      </w:pPr>
      <w:bookmarkStart w:id="5" w:name="_Toc389641494"/>
      <w:r w:rsidRPr="00816EB0">
        <w:rPr>
          <w:rStyle w:val="Heading2Char"/>
        </w:rPr>
        <w:t>F</w:t>
      </w:r>
      <w:r w:rsidR="00DB0BF0" w:rsidRPr="00816EB0">
        <w:rPr>
          <w:rStyle w:val="Heading2Char"/>
        </w:rPr>
        <w:t>unctionality</w:t>
      </w:r>
      <w:bookmarkEnd w:id="5"/>
    </w:p>
    <w:p w14:paraId="35957FCA" w14:textId="032D3915" w:rsidR="00F62D1C" w:rsidRDefault="00F62D1C" w:rsidP="00F62D1C">
      <w:r w:rsidRPr="00F62D1C">
        <w:t>Functional elements to be tested are</w:t>
      </w:r>
      <w:r>
        <w:t>:</w:t>
      </w:r>
    </w:p>
    <w:p w14:paraId="11D3BE03" w14:textId="78F392BF" w:rsidR="00F62D1C" w:rsidRDefault="00F62D1C" w:rsidP="00F62D1C">
      <w:pPr>
        <w:pStyle w:val="ListParagraph"/>
        <w:numPr>
          <w:ilvl w:val="0"/>
          <w:numId w:val="18"/>
        </w:numPr>
      </w:pPr>
      <w:r>
        <w:t>Website navigation</w:t>
      </w:r>
    </w:p>
    <w:p w14:paraId="26F7C298" w14:textId="3A61F6B6" w:rsidR="00F62D1C" w:rsidRDefault="00350ED2" w:rsidP="00F62D1C">
      <w:pPr>
        <w:pStyle w:val="ListParagraph"/>
        <w:numPr>
          <w:ilvl w:val="0"/>
          <w:numId w:val="18"/>
        </w:numPr>
      </w:pPr>
      <w:r>
        <w:t>Forms</w:t>
      </w:r>
    </w:p>
    <w:p w14:paraId="3CEF10BD" w14:textId="5B427E2E" w:rsidR="00350ED2" w:rsidRPr="00F62D1C" w:rsidRDefault="00350ED2" w:rsidP="00F62D1C">
      <w:pPr>
        <w:pStyle w:val="ListParagraph"/>
        <w:numPr>
          <w:ilvl w:val="0"/>
          <w:numId w:val="18"/>
        </w:numPr>
      </w:pPr>
      <w:r>
        <w:t>All clickable links</w:t>
      </w:r>
    </w:p>
    <w:p w14:paraId="5DCDA73C" w14:textId="77777777" w:rsidR="00F62D1C" w:rsidRDefault="00F62D1C" w:rsidP="00816EB0"/>
    <w:p w14:paraId="7814B0C5" w14:textId="77777777" w:rsidR="00DB0BF0" w:rsidRDefault="00DB0BF0" w:rsidP="00816EB0"/>
    <w:p w14:paraId="20EF914A" w14:textId="480EECD2" w:rsidR="00350ED2" w:rsidRDefault="00816EB0" w:rsidP="00B30977">
      <w:bookmarkStart w:id="6" w:name="_Toc389641495"/>
      <w:r w:rsidRPr="00816EB0">
        <w:rPr>
          <w:rStyle w:val="Heading2Char"/>
        </w:rPr>
        <w:t>Performance</w:t>
      </w:r>
      <w:bookmarkEnd w:id="6"/>
      <w:r w:rsidRPr="00816EB0">
        <w:rPr>
          <w:rStyle w:val="Heading2Char"/>
        </w:rPr>
        <w:br/>
      </w:r>
      <w:r w:rsidR="00B30977">
        <w:t>Test the database for performance speeds:</w:t>
      </w:r>
    </w:p>
    <w:p w14:paraId="62850242" w14:textId="1FEB6680" w:rsidR="00B30977" w:rsidRDefault="00B30977" w:rsidP="00B30977">
      <w:pPr>
        <w:pStyle w:val="ListParagraph"/>
        <w:numPr>
          <w:ilvl w:val="0"/>
          <w:numId w:val="20"/>
        </w:numPr>
      </w:pPr>
      <w:r>
        <w:t>Speed of SQL queries</w:t>
      </w:r>
    </w:p>
    <w:p w14:paraId="2480BB3C" w14:textId="77777777" w:rsidR="00DB0BF0" w:rsidRDefault="00DB0BF0" w:rsidP="00816EB0"/>
    <w:p w14:paraId="799BA6F0" w14:textId="5B97713F" w:rsidR="00DB0BF0" w:rsidRDefault="00816EB0" w:rsidP="00816EB0">
      <w:bookmarkStart w:id="7" w:name="_Toc389641496"/>
      <w:r w:rsidRPr="00816EB0">
        <w:rPr>
          <w:rStyle w:val="Heading2Char"/>
        </w:rPr>
        <w:t>Compatibility</w:t>
      </w:r>
      <w:bookmarkEnd w:id="7"/>
    </w:p>
    <w:p w14:paraId="2544CBEF" w14:textId="77777777" w:rsidR="00350ED2" w:rsidRDefault="00350ED2" w:rsidP="00350ED2">
      <w:pPr>
        <w:ind w:left="720" w:hanging="720"/>
      </w:pPr>
      <w:r>
        <w:t>Site tested to ensure it works on different user agents.</w:t>
      </w:r>
    </w:p>
    <w:p w14:paraId="63604397" w14:textId="2EE62D68" w:rsidR="00DB0BF0" w:rsidRDefault="00350ED2" w:rsidP="00350ED2">
      <w:pPr>
        <w:pStyle w:val="ListParagraph"/>
        <w:numPr>
          <w:ilvl w:val="0"/>
          <w:numId w:val="19"/>
        </w:numPr>
      </w:pPr>
      <w:r>
        <w:t xml:space="preserve">E.G. different operating systems and web browser setups, </w:t>
      </w:r>
      <w:r w:rsidR="00786809">
        <w:t>e.g.</w:t>
      </w:r>
      <w:r>
        <w:t>: Mobile, Desktop, Mac, PC</w:t>
      </w:r>
    </w:p>
    <w:p w14:paraId="52AACEE2" w14:textId="5BE076E5" w:rsidR="00DB0BF0" w:rsidRDefault="00DB0BF0" w:rsidP="00816EB0">
      <w:r>
        <w:t xml:space="preserve"> </w:t>
      </w:r>
    </w:p>
    <w:p w14:paraId="00537E9E" w14:textId="77777777" w:rsidR="00F71F5B" w:rsidRDefault="00F71F5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8"/>
          <w:szCs w:val="32"/>
        </w:rPr>
      </w:pPr>
      <w:r>
        <w:br w:type="page"/>
      </w:r>
    </w:p>
    <w:p w14:paraId="08022D71" w14:textId="551ACDBC" w:rsidR="00816EB0" w:rsidRDefault="00816EB0" w:rsidP="00816EB0">
      <w:pPr>
        <w:pStyle w:val="Heading1"/>
      </w:pPr>
      <w:bookmarkStart w:id="8" w:name="_Toc389641497"/>
      <w:r>
        <w:lastRenderedPageBreak/>
        <w:t>Website test plan Checklist</w:t>
      </w:r>
      <w:bookmarkEnd w:id="8"/>
    </w:p>
    <w:p w14:paraId="05B9FCC0" w14:textId="77777777" w:rsidR="00570B2D" w:rsidRDefault="00570B2D" w:rsidP="00816EB0"/>
    <w:p w14:paraId="7DCF9BB9" w14:textId="4B2211E3" w:rsidR="00DB0BF0" w:rsidRDefault="00570B2D" w:rsidP="00570B2D">
      <w:pPr>
        <w:pStyle w:val="Heading2"/>
      </w:pPr>
      <w:bookmarkStart w:id="9" w:name="_Toc389641498"/>
      <w:r>
        <w:t>Web Usability</w:t>
      </w:r>
      <w:bookmarkEnd w:id="9"/>
      <w:r w:rsidR="00DB0BF0">
        <w:t xml:space="preserve"> </w:t>
      </w:r>
    </w:p>
    <w:p w14:paraId="75151DE2" w14:textId="4D3E1671" w:rsidR="00570B2D" w:rsidRDefault="00570B2D" w:rsidP="00570B2D">
      <w:r>
        <w:t>Specific usability tests to be completed</w:t>
      </w:r>
      <w:r w:rsidR="00350ED2">
        <w:t>. Performed by a tester and observed by the tester/developer.</w:t>
      </w:r>
    </w:p>
    <w:p w14:paraId="0DB5E786" w14:textId="77777777" w:rsidR="00570B2D" w:rsidRPr="00570B2D" w:rsidRDefault="00570B2D" w:rsidP="00570B2D"/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2870"/>
        <w:gridCol w:w="3022"/>
        <w:gridCol w:w="2624"/>
      </w:tblGrid>
      <w:tr w:rsidR="00570B2D" w14:paraId="74D6B0B1" w14:textId="04F257E9" w:rsidTr="0057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A15A8ED" w14:textId="1C6782F9" w:rsidR="00570B2D" w:rsidRDefault="00570B2D" w:rsidP="00570B2D">
            <w:pPr>
              <w:jc w:val="center"/>
            </w:pPr>
            <w:r>
              <w:t>Test</w:t>
            </w:r>
          </w:p>
        </w:tc>
        <w:tc>
          <w:tcPr>
            <w:tcW w:w="3022" w:type="dxa"/>
          </w:tcPr>
          <w:p w14:paraId="4BFE462B" w14:textId="27D2C404" w:rsidR="00570B2D" w:rsidRDefault="00570B2D" w:rsidP="00570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Desired Outcome</w:t>
            </w:r>
          </w:p>
        </w:tc>
        <w:tc>
          <w:tcPr>
            <w:tcW w:w="2624" w:type="dxa"/>
          </w:tcPr>
          <w:p w14:paraId="6023378C" w14:textId="1EF67C04" w:rsidR="00570B2D" w:rsidRDefault="00570B2D" w:rsidP="00570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</w:tr>
      <w:tr w:rsidR="00570B2D" w14:paraId="41A74321" w14:textId="4216CEA6" w:rsidTr="00570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B4564AB" w14:textId="48689695" w:rsidR="00570B2D" w:rsidRPr="00570B2D" w:rsidRDefault="00350ED2" w:rsidP="00F71F5B">
            <w:pPr>
              <w:pStyle w:val="ListParagraph"/>
              <w:numPr>
                <w:ilvl w:val="0"/>
                <w:numId w:val="22"/>
              </w:numPr>
            </w:pPr>
            <w:r>
              <w:t>Navigation</w:t>
            </w:r>
          </w:p>
        </w:tc>
        <w:tc>
          <w:tcPr>
            <w:tcW w:w="3022" w:type="dxa"/>
          </w:tcPr>
          <w:p w14:paraId="79532013" w14:textId="77777777" w:rsidR="00570B2D" w:rsidRDefault="00350ED2" w:rsidP="00816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is predictable, obvious and consistent</w:t>
            </w:r>
          </w:p>
          <w:p w14:paraId="6033E363" w14:textId="6F65BD0D" w:rsidR="00350ED2" w:rsidRDefault="00350ED2" w:rsidP="00816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14:paraId="00029984" w14:textId="5382D435" w:rsidR="00570B2D" w:rsidRPr="00570B2D" w:rsidRDefault="00F71F5B" w:rsidP="0057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Checked, Yes.</w:t>
            </w:r>
          </w:p>
        </w:tc>
      </w:tr>
      <w:tr w:rsidR="00841DCD" w14:paraId="148EEDA6" w14:textId="77777777" w:rsidTr="0084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334BF4BD" w14:textId="395CF9D0" w:rsidR="00841DCD" w:rsidRPr="00570B2D" w:rsidRDefault="00350ED2" w:rsidP="00F71F5B">
            <w:pPr>
              <w:pStyle w:val="ListParagraph"/>
              <w:numPr>
                <w:ilvl w:val="0"/>
                <w:numId w:val="22"/>
              </w:numPr>
            </w:pPr>
            <w:r>
              <w:t>Ease of use</w:t>
            </w:r>
          </w:p>
        </w:tc>
        <w:tc>
          <w:tcPr>
            <w:tcW w:w="3022" w:type="dxa"/>
          </w:tcPr>
          <w:p w14:paraId="050280AD" w14:textId="5F0F698A" w:rsidR="00841DCD" w:rsidRDefault="00350ED2" w:rsidP="0084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find specific information easily. EG: a phone number</w:t>
            </w:r>
            <w:r w:rsidR="009D07F8">
              <w:t>, using a contact form</w:t>
            </w:r>
          </w:p>
          <w:p w14:paraId="03F8BFDE" w14:textId="3EE8856B" w:rsidR="00350ED2" w:rsidRDefault="00350ED2" w:rsidP="0084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14:paraId="78E56CE1" w14:textId="372F50B3" w:rsidR="00841DCD" w:rsidRPr="00570B2D" w:rsidRDefault="00F71F5B" w:rsidP="0084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Checked. Found in one click by clicking the “contact” button</w:t>
            </w:r>
          </w:p>
        </w:tc>
      </w:tr>
      <w:tr w:rsidR="00841DCD" w14:paraId="525512A8" w14:textId="77777777" w:rsidTr="0084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A3FC129" w14:textId="71012254" w:rsidR="00841DCD" w:rsidRPr="00570B2D" w:rsidRDefault="009D07F8" w:rsidP="00F71F5B">
            <w:pPr>
              <w:pStyle w:val="ListParagraph"/>
              <w:numPr>
                <w:ilvl w:val="0"/>
                <w:numId w:val="22"/>
              </w:numPr>
            </w:pPr>
            <w:r>
              <w:t>Hardware configuration</w:t>
            </w:r>
          </w:p>
        </w:tc>
        <w:tc>
          <w:tcPr>
            <w:tcW w:w="3022" w:type="dxa"/>
          </w:tcPr>
          <w:p w14:paraId="3527CAD9" w14:textId="3CA175E9" w:rsidR="00350ED2" w:rsidRDefault="009D07F8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tested on most common hardware configuration</w:t>
            </w:r>
          </w:p>
          <w:p w14:paraId="0AE22328" w14:textId="2D72375B" w:rsidR="00350ED2" w:rsidRDefault="00350ED2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14:paraId="206B602B" w14:textId="7855F808" w:rsidR="00841DCD" w:rsidRPr="00570B2D" w:rsidRDefault="00F71F5B" w:rsidP="00F7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Yes, performs consistently on Mac OSX mavericks and dusty Dell Windows 7 ye olde government computers at tafe</w:t>
            </w:r>
          </w:p>
        </w:tc>
      </w:tr>
    </w:tbl>
    <w:p w14:paraId="2096106E" w14:textId="77777777" w:rsidR="00DB0BF0" w:rsidRDefault="00DB0BF0" w:rsidP="00816EB0"/>
    <w:p w14:paraId="550CE2A0" w14:textId="77777777" w:rsidR="00816EB0" w:rsidRDefault="00816EB0" w:rsidP="00816EB0"/>
    <w:p w14:paraId="0EB8B231" w14:textId="77777777" w:rsidR="00F44200" w:rsidRDefault="00F44200" w:rsidP="00F44200">
      <w:pPr>
        <w:pStyle w:val="HTMLPreformatted"/>
        <w:shd w:val="clear" w:color="auto" w:fill="EEEEEE"/>
        <w:spacing w:line="267" w:lineRule="atLeast"/>
        <w:textAlignment w:val="baseline"/>
      </w:pPr>
    </w:p>
    <w:p w14:paraId="6ABE0BFF" w14:textId="54990DF1" w:rsidR="00570B2D" w:rsidRPr="00F44200" w:rsidRDefault="00570B2D" w:rsidP="00F44200">
      <w:pPr>
        <w:pStyle w:val="Heading2"/>
        <w:rPr>
          <w:rFonts w:ascii="Consolas" w:hAnsi="Consolas"/>
          <w:color w:val="000000"/>
          <w:sz w:val="21"/>
          <w:szCs w:val="21"/>
        </w:rPr>
      </w:pPr>
      <w:bookmarkStart w:id="10" w:name="_Toc389641499"/>
      <w:r>
        <w:t>Web Accessibility</w:t>
      </w:r>
      <w:bookmarkEnd w:id="10"/>
      <w:r>
        <w:t xml:space="preserve"> </w:t>
      </w:r>
    </w:p>
    <w:p w14:paraId="17DF232F" w14:textId="39210C74" w:rsidR="00570B2D" w:rsidRDefault="00570B2D" w:rsidP="00570B2D">
      <w:r>
        <w:t>Specific accessibility tests to be completed</w:t>
      </w:r>
    </w:p>
    <w:p w14:paraId="7A38B3DC" w14:textId="77777777" w:rsidR="00841DCD" w:rsidRDefault="00841DCD" w:rsidP="00570B2D"/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900"/>
        <w:gridCol w:w="177"/>
        <w:gridCol w:w="2267"/>
        <w:gridCol w:w="2172"/>
      </w:tblGrid>
      <w:tr w:rsidR="00841DCD" w14:paraId="6F1F4B08" w14:textId="77777777" w:rsidTr="009D0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14:paraId="148EDB6D" w14:textId="77777777" w:rsidR="00841DCD" w:rsidRDefault="00841DCD" w:rsidP="00841DCD">
            <w:pPr>
              <w:jc w:val="center"/>
            </w:pPr>
            <w:r>
              <w:t>Test</w:t>
            </w:r>
          </w:p>
        </w:tc>
        <w:tc>
          <w:tcPr>
            <w:tcW w:w="2444" w:type="dxa"/>
            <w:gridSpan w:val="2"/>
          </w:tcPr>
          <w:p w14:paraId="4784A6FC" w14:textId="77777777" w:rsidR="00841DCD" w:rsidRDefault="00841DCD" w:rsidP="0084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Desired Outcome</w:t>
            </w:r>
          </w:p>
        </w:tc>
        <w:tc>
          <w:tcPr>
            <w:tcW w:w="2172" w:type="dxa"/>
          </w:tcPr>
          <w:p w14:paraId="4706E8D7" w14:textId="77777777" w:rsidR="00841DCD" w:rsidRDefault="00841DCD" w:rsidP="0084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</w:tr>
      <w:tr w:rsidR="00841DCD" w:rsidRPr="00570B2D" w14:paraId="249C1ABB" w14:textId="77777777" w:rsidTr="009D0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14:paraId="1E8E6453" w14:textId="31A53006" w:rsidR="009D07F8" w:rsidRPr="009D07F8" w:rsidRDefault="009D07F8" w:rsidP="00F71F5B">
            <w:pPr>
              <w:pStyle w:val="ListParagraph"/>
              <w:numPr>
                <w:ilvl w:val="0"/>
                <w:numId w:val="23"/>
              </w:numPr>
            </w:pPr>
            <w:r>
              <w:t>Text to voice test,</w:t>
            </w:r>
            <w:r>
              <w:br/>
              <w:t>can be completed</w:t>
            </w:r>
            <w:r>
              <w:br/>
              <w:t>with these tools:</w:t>
            </w:r>
            <w:r>
              <w:br/>
            </w:r>
            <w:hyperlink r:id="rId9" w:history="1">
              <w:r w:rsidRPr="00A73242">
                <w:rPr>
                  <w:rStyle w:val="Hyperlink"/>
                  <w:sz w:val="16"/>
                  <w:szCs w:val="16"/>
                </w:rPr>
                <w:t>http://www.w3.org/WAI/ER/tools/complete</w:t>
              </w:r>
            </w:hyperlink>
            <w:r>
              <w:rPr>
                <w:sz w:val="16"/>
                <w:szCs w:val="16"/>
              </w:rPr>
              <w:br/>
            </w:r>
          </w:p>
        </w:tc>
        <w:tc>
          <w:tcPr>
            <w:tcW w:w="2444" w:type="dxa"/>
            <w:gridSpan w:val="2"/>
          </w:tcPr>
          <w:p w14:paraId="57AB85B7" w14:textId="6E98D3C7" w:rsidR="00841DCD" w:rsidRDefault="009D07F8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easily interpreted by screen readers</w:t>
            </w:r>
          </w:p>
        </w:tc>
        <w:tc>
          <w:tcPr>
            <w:tcW w:w="2172" w:type="dxa"/>
          </w:tcPr>
          <w:p w14:paraId="6A3594D8" w14:textId="2D171412" w:rsidR="00841DCD" w:rsidRPr="00570B2D" w:rsidRDefault="00F71F5B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Test performed. Results adequate.</w:t>
            </w:r>
          </w:p>
        </w:tc>
      </w:tr>
      <w:tr w:rsidR="00841DCD" w:rsidRPr="00570B2D" w14:paraId="62A6A427" w14:textId="77777777" w:rsidTr="009D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2"/>
          </w:tcPr>
          <w:p w14:paraId="13BA3FDE" w14:textId="6BEF4B43" w:rsidR="00841DCD" w:rsidRPr="00570B2D" w:rsidRDefault="009D07F8" w:rsidP="00F71F5B">
            <w:pPr>
              <w:pStyle w:val="ListParagraph"/>
              <w:numPr>
                <w:ilvl w:val="0"/>
                <w:numId w:val="23"/>
              </w:numPr>
            </w:pPr>
            <w:r>
              <w:t>Test here</w:t>
            </w:r>
          </w:p>
        </w:tc>
        <w:tc>
          <w:tcPr>
            <w:tcW w:w="2267" w:type="dxa"/>
          </w:tcPr>
          <w:p w14:paraId="56272979" w14:textId="77777777" w:rsidR="00841DCD" w:rsidRDefault="009D07F8" w:rsidP="0084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passes test for sudden changes in light</w:t>
            </w:r>
          </w:p>
          <w:p w14:paraId="6B30E982" w14:textId="77777777" w:rsidR="009D07F8" w:rsidRDefault="009D07F8" w:rsidP="0084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4E7B1377" w14:textId="6969D146" w:rsidR="00841DCD" w:rsidRPr="00570B2D" w:rsidRDefault="00F71F5B" w:rsidP="0084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No sudden flashes of Red or strobing colours. Colour palette is relatively harmonious.</w:t>
            </w:r>
          </w:p>
        </w:tc>
      </w:tr>
    </w:tbl>
    <w:p w14:paraId="360B7FE1" w14:textId="77777777" w:rsidR="009D07F8" w:rsidRDefault="009D07F8" w:rsidP="00570B2D">
      <w:pPr>
        <w:pStyle w:val="Heading2"/>
      </w:pPr>
    </w:p>
    <w:p w14:paraId="283F42E3" w14:textId="77777777" w:rsidR="00F71F5B" w:rsidRDefault="00F71F5B">
      <w:pPr>
        <w:rPr>
          <w:rFonts w:asciiTheme="majorHAnsi" w:eastAsiaTheme="majorEastAsia" w:hAnsiTheme="majorHAnsi" w:cstheme="majorBidi"/>
          <w:color w:val="17365D" w:themeColor="text2" w:themeShade="BF"/>
          <w:sz w:val="32"/>
          <w:szCs w:val="26"/>
        </w:rPr>
      </w:pPr>
      <w:r>
        <w:br w:type="page"/>
      </w:r>
    </w:p>
    <w:p w14:paraId="57E9FF17" w14:textId="415D02BF" w:rsidR="00570B2D" w:rsidRDefault="00570B2D" w:rsidP="00570B2D">
      <w:pPr>
        <w:pStyle w:val="Heading2"/>
      </w:pPr>
      <w:bookmarkStart w:id="11" w:name="_Toc389641500"/>
      <w:r>
        <w:lastRenderedPageBreak/>
        <w:t>Database Functionality</w:t>
      </w:r>
      <w:bookmarkEnd w:id="11"/>
      <w:r>
        <w:t xml:space="preserve"> </w:t>
      </w:r>
    </w:p>
    <w:p w14:paraId="6404E5AE" w14:textId="433DFBB6" w:rsidR="00570B2D" w:rsidRDefault="00570B2D" w:rsidP="00570B2D">
      <w:r>
        <w:t xml:space="preserve">Test items for database connection, interaction, </w:t>
      </w:r>
      <w:r w:rsidR="00786809">
        <w:t>etc.</w:t>
      </w:r>
    </w:p>
    <w:p w14:paraId="29301E6A" w14:textId="77777777" w:rsidR="009D07F8" w:rsidRDefault="009D07F8" w:rsidP="00570B2D"/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2870"/>
        <w:gridCol w:w="3022"/>
        <w:gridCol w:w="2624"/>
      </w:tblGrid>
      <w:tr w:rsidR="00841DCD" w14:paraId="09552947" w14:textId="77777777" w:rsidTr="0084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C590471" w14:textId="77777777" w:rsidR="00841DCD" w:rsidRDefault="00841DCD" w:rsidP="00841DCD">
            <w:pPr>
              <w:jc w:val="center"/>
            </w:pPr>
            <w:r>
              <w:t>Test</w:t>
            </w:r>
          </w:p>
        </w:tc>
        <w:tc>
          <w:tcPr>
            <w:tcW w:w="3022" w:type="dxa"/>
          </w:tcPr>
          <w:p w14:paraId="2E0C5744" w14:textId="77777777" w:rsidR="00841DCD" w:rsidRDefault="00841DCD" w:rsidP="0084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Desired Outcome</w:t>
            </w:r>
          </w:p>
        </w:tc>
        <w:tc>
          <w:tcPr>
            <w:tcW w:w="2624" w:type="dxa"/>
          </w:tcPr>
          <w:p w14:paraId="2A7C9B0E" w14:textId="77777777" w:rsidR="00841DCD" w:rsidRDefault="00841DCD" w:rsidP="0084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</w:tr>
      <w:tr w:rsidR="00841DCD" w:rsidRPr="00570B2D" w14:paraId="73E0B3C9" w14:textId="77777777" w:rsidTr="0084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231D3D52" w14:textId="270027F7" w:rsidR="00841DCD" w:rsidRPr="00570B2D" w:rsidRDefault="00B30977" w:rsidP="00F71F5B">
            <w:pPr>
              <w:pStyle w:val="ListParagraph"/>
              <w:numPr>
                <w:ilvl w:val="0"/>
                <w:numId w:val="24"/>
              </w:numPr>
            </w:pPr>
            <w:r>
              <w:t>Test SQL queries in PHPmyAdmin</w:t>
            </w:r>
          </w:p>
        </w:tc>
        <w:tc>
          <w:tcPr>
            <w:tcW w:w="3022" w:type="dxa"/>
          </w:tcPr>
          <w:p w14:paraId="36A18A1A" w14:textId="77EB8667" w:rsidR="00841DCD" w:rsidRDefault="00B30977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Queries return results in reasonable time, queries can be altered to return results faster (e.g. more specificity in select statements, </w:t>
            </w:r>
            <w:r w:rsidR="00786809">
              <w:t>etc.</w:t>
            </w:r>
            <w:r>
              <w:t>)</w:t>
            </w:r>
          </w:p>
          <w:p w14:paraId="33C632EE" w14:textId="4C09FFA7" w:rsidR="00B30977" w:rsidRDefault="00B30977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14:paraId="559C9A85" w14:textId="1DF5CEB7" w:rsidR="00841DCD" w:rsidRPr="00570B2D" w:rsidRDefault="00F71F5B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Test query returned result in 0.000 Sec</w:t>
            </w:r>
          </w:p>
        </w:tc>
      </w:tr>
      <w:tr w:rsidR="00F71F5B" w:rsidRPr="00570B2D" w14:paraId="112E63FA" w14:textId="77777777" w:rsidTr="00EF1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0CF4368" w14:textId="33DF6DD1" w:rsidR="00F71F5B" w:rsidRDefault="00F71F5B" w:rsidP="00F71F5B">
            <w:pPr>
              <w:pStyle w:val="ListParagraph"/>
            </w:pPr>
            <w:r>
              <w:rPr>
                <w:noProof/>
                <w:lang w:eastAsia="en-AU"/>
              </w:rPr>
              <w:drawing>
                <wp:inline distT="0" distB="0" distL="0" distR="0" wp14:anchorId="1D84B1A9" wp14:editId="631862A9">
                  <wp:extent cx="4713668" cy="43067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734" cy="430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F048D" w14:textId="77777777" w:rsidR="00F71F5B" w:rsidRPr="00570B2D" w:rsidRDefault="00F71F5B" w:rsidP="00841DCD">
            <w:pPr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1DCEB8D5" w14:textId="1D1B0383" w:rsidR="00570B2D" w:rsidRDefault="00570B2D" w:rsidP="00570B2D">
      <w:pPr>
        <w:pStyle w:val="Heading2"/>
      </w:pPr>
      <w:bookmarkStart w:id="12" w:name="_Toc389641501"/>
      <w:r>
        <w:t>Client side scripts</w:t>
      </w:r>
      <w:bookmarkEnd w:id="12"/>
      <w:r>
        <w:t xml:space="preserve"> </w:t>
      </w:r>
    </w:p>
    <w:p w14:paraId="6A5BDA6E" w14:textId="276B1C8F" w:rsidR="00570B2D" w:rsidRDefault="00570B2D" w:rsidP="00570B2D">
      <w:r>
        <w:t xml:space="preserve">Testing for </w:t>
      </w:r>
      <w:r w:rsidR="00786809">
        <w:t>e.g.</w:t>
      </w:r>
      <w:r>
        <w:t xml:space="preserve"> JavaScript libraries, etc</w:t>
      </w:r>
    </w:p>
    <w:p w14:paraId="7833CCDD" w14:textId="77777777" w:rsidR="00841DCD" w:rsidRDefault="00841DCD" w:rsidP="00570B2D"/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2870"/>
        <w:gridCol w:w="3022"/>
        <w:gridCol w:w="2624"/>
      </w:tblGrid>
      <w:tr w:rsidR="00841DCD" w14:paraId="6F79196D" w14:textId="77777777" w:rsidTr="0084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5051E21" w14:textId="77777777" w:rsidR="00841DCD" w:rsidRDefault="00841DCD" w:rsidP="00841DCD">
            <w:pPr>
              <w:jc w:val="center"/>
            </w:pPr>
            <w:r>
              <w:t>Test</w:t>
            </w:r>
          </w:p>
        </w:tc>
        <w:tc>
          <w:tcPr>
            <w:tcW w:w="3022" w:type="dxa"/>
          </w:tcPr>
          <w:p w14:paraId="6061C9A7" w14:textId="77777777" w:rsidR="00841DCD" w:rsidRDefault="00841DCD" w:rsidP="0084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Desired Outcome</w:t>
            </w:r>
          </w:p>
        </w:tc>
        <w:tc>
          <w:tcPr>
            <w:tcW w:w="2624" w:type="dxa"/>
          </w:tcPr>
          <w:p w14:paraId="2281FAA4" w14:textId="77777777" w:rsidR="00841DCD" w:rsidRDefault="00841DCD" w:rsidP="0084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</w:tr>
      <w:tr w:rsidR="00841DCD" w:rsidRPr="00570B2D" w14:paraId="637103DC" w14:textId="77777777" w:rsidTr="0084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3D15F1D" w14:textId="49F4F269" w:rsidR="00B30977" w:rsidRPr="00B30977" w:rsidRDefault="00B30977" w:rsidP="00F44200">
            <w:pPr>
              <w:pStyle w:val="ListParagraph"/>
              <w:numPr>
                <w:ilvl w:val="0"/>
                <w:numId w:val="29"/>
              </w:numPr>
            </w:pPr>
            <w:r>
              <w:t xml:space="preserve">Test </w:t>
            </w:r>
            <w:r w:rsidR="00786809">
              <w:t>JavaScript</w:t>
            </w:r>
            <w:r>
              <w:t xml:space="preserve"> </w:t>
            </w:r>
            <w:r>
              <w:br/>
            </w:r>
            <w:r>
              <w:br/>
            </w:r>
          </w:p>
        </w:tc>
        <w:tc>
          <w:tcPr>
            <w:tcW w:w="3022" w:type="dxa"/>
          </w:tcPr>
          <w:p w14:paraId="623AA064" w14:textId="68B9C4D9" w:rsidR="00841DCD" w:rsidRDefault="00786809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</w:t>
            </w:r>
            <w:r w:rsidR="00B30977">
              <w:t xml:space="preserve"> executes in acceptable timeframe. Make adjustments to code where necessary.</w:t>
            </w:r>
          </w:p>
        </w:tc>
        <w:tc>
          <w:tcPr>
            <w:tcW w:w="2624" w:type="dxa"/>
          </w:tcPr>
          <w:p w14:paraId="7E2819C1" w14:textId="042CBCF9" w:rsidR="00841DCD" w:rsidRPr="00570B2D" w:rsidRDefault="008C399D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Javascript runs predictably</w:t>
            </w:r>
          </w:p>
        </w:tc>
      </w:tr>
      <w:tr w:rsidR="00841DCD" w:rsidRPr="00570B2D" w14:paraId="1666FA92" w14:textId="77777777" w:rsidTr="0084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59F55DDF" w14:textId="564F122D" w:rsidR="00841DCD" w:rsidRDefault="00B30977" w:rsidP="00F44200">
            <w:pPr>
              <w:pStyle w:val="ListParagraph"/>
              <w:numPr>
                <w:ilvl w:val="0"/>
                <w:numId w:val="28"/>
              </w:numPr>
            </w:pPr>
            <w:r>
              <w:t xml:space="preserve">Use a content delivery network for </w:t>
            </w:r>
            <w:r w:rsidR="00786809">
              <w:t>JavaScript</w:t>
            </w:r>
            <w:r>
              <w:t xml:space="preserve"> </w:t>
            </w:r>
            <w:r>
              <w:lastRenderedPageBreak/>
              <w:t>libraries like jQuery (e.g. Google CDN)</w:t>
            </w:r>
          </w:p>
          <w:p w14:paraId="01AE0DC8" w14:textId="2E0F666D" w:rsidR="00A04DBC" w:rsidRPr="00570B2D" w:rsidRDefault="00A04DBC" w:rsidP="00A04DBC">
            <w:pPr>
              <w:pStyle w:val="ListParagraph"/>
            </w:pPr>
          </w:p>
        </w:tc>
        <w:tc>
          <w:tcPr>
            <w:tcW w:w="3022" w:type="dxa"/>
          </w:tcPr>
          <w:p w14:paraId="0D5352A1" w14:textId="2ED61DEB" w:rsidR="00841DCD" w:rsidRDefault="00B30977" w:rsidP="0084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CDN used</w:t>
            </w:r>
          </w:p>
        </w:tc>
        <w:tc>
          <w:tcPr>
            <w:tcW w:w="2624" w:type="dxa"/>
          </w:tcPr>
          <w:p w14:paraId="50959AF8" w14:textId="456EF2F2" w:rsidR="00841DCD" w:rsidRPr="00570B2D" w:rsidRDefault="008C399D" w:rsidP="0084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Jquery CDN used for jquery libraries</w:t>
            </w:r>
          </w:p>
        </w:tc>
      </w:tr>
      <w:tr w:rsidR="00841DCD" w:rsidRPr="00570B2D" w14:paraId="3D99AFB3" w14:textId="77777777" w:rsidTr="0084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07A77F78" w14:textId="351F1AD0" w:rsidR="00841DCD" w:rsidRPr="00570B2D" w:rsidRDefault="00B30977" w:rsidP="008C399D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>Check that scripts are minified to increase speed of execution</w:t>
            </w:r>
            <w:r w:rsidR="00A04DBC">
              <w:br/>
            </w:r>
          </w:p>
        </w:tc>
        <w:tc>
          <w:tcPr>
            <w:tcW w:w="3022" w:type="dxa"/>
          </w:tcPr>
          <w:p w14:paraId="3FD1DC8F" w14:textId="55D1A483" w:rsidR="00841DCD" w:rsidRDefault="00B30977" w:rsidP="00B30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Scripts minified correctly</w:t>
            </w:r>
          </w:p>
        </w:tc>
        <w:tc>
          <w:tcPr>
            <w:tcW w:w="2624" w:type="dxa"/>
          </w:tcPr>
          <w:p w14:paraId="71073C1A" w14:textId="10358C11" w:rsidR="00841DCD" w:rsidRPr="00570B2D" w:rsidRDefault="00F44200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Scripts minified where possible.</w:t>
            </w:r>
          </w:p>
        </w:tc>
      </w:tr>
      <w:tr w:rsidR="00F44200" w:rsidRPr="00570B2D" w14:paraId="7AF680E9" w14:textId="77777777" w:rsidTr="00D27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0D01D07" w14:textId="4D7342F2" w:rsidR="00F44200" w:rsidRDefault="00F44200" w:rsidP="00841DC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  <w:lang w:eastAsia="en-AU"/>
              </w:rPr>
              <w:t>v</w:t>
            </w:r>
            <w:r>
              <w:rPr>
                <w:noProof/>
                <w:lang w:eastAsia="en-AU"/>
              </w:rPr>
              <w:drawing>
                <wp:inline distT="0" distB="0" distL="0" distR="0" wp14:anchorId="5B45914A" wp14:editId="6EE11F1B">
                  <wp:extent cx="4765183" cy="4393541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593" cy="438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E3039" w14:textId="5C5C045A" w:rsidR="00AC002C" w:rsidRDefault="00AC002C" w:rsidP="00AC002C">
      <w:pPr>
        <w:pStyle w:val="Heading2"/>
      </w:pPr>
      <w:bookmarkStart w:id="13" w:name="_Toc389641502"/>
      <w:r>
        <w:t>Server side scripts</w:t>
      </w:r>
      <w:bookmarkEnd w:id="13"/>
      <w:r>
        <w:t xml:space="preserve"> </w:t>
      </w:r>
    </w:p>
    <w:p w14:paraId="6DAA4178" w14:textId="0FF85F05" w:rsidR="00AC002C" w:rsidRDefault="00AC002C" w:rsidP="00AC002C">
      <w:r>
        <w:t xml:space="preserve">Testing for </w:t>
      </w:r>
      <w:r w:rsidR="00786809">
        <w:t>e.g.</w:t>
      </w:r>
      <w:r>
        <w:t xml:space="preserve"> PHP scripts, MySQL, etc</w:t>
      </w:r>
    </w:p>
    <w:p w14:paraId="248338B6" w14:textId="77777777" w:rsidR="00841DCD" w:rsidRDefault="00841DCD" w:rsidP="00AC002C"/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2870"/>
        <w:gridCol w:w="3022"/>
        <w:gridCol w:w="2624"/>
      </w:tblGrid>
      <w:tr w:rsidR="00841DCD" w14:paraId="47E73982" w14:textId="77777777" w:rsidTr="0084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6473D55" w14:textId="77777777" w:rsidR="00841DCD" w:rsidRDefault="00841DCD" w:rsidP="00841DCD">
            <w:pPr>
              <w:jc w:val="center"/>
            </w:pPr>
            <w:r>
              <w:t>Test</w:t>
            </w:r>
          </w:p>
        </w:tc>
        <w:tc>
          <w:tcPr>
            <w:tcW w:w="3022" w:type="dxa"/>
          </w:tcPr>
          <w:p w14:paraId="2608DA3F" w14:textId="77777777" w:rsidR="00841DCD" w:rsidRDefault="00841DCD" w:rsidP="0084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Desired Outcome</w:t>
            </w:r>
          </w:p>
        </w:tc>
        <w:tc>
          <w:tcPr>
            <w:tcW w:w="2624" w:type="dxa"/>
          </w:tcPr>
          <w:p w14:paraId="3CA959CF" w14:textId="77777777" w:rsidR="00841DCD" w:rsidRDefault="00841DCD" w:rsidP="00841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</w:tr>
      <w:tr w:rsidR="00841DCD" w:rsidRPr="00570B2D" w14:paraId="34233AE0" w14:textId="77777777" w:rsidTr="0084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0C960BDE" w14:textId="795C6C9B" w:rsidR="005415AB" w:rsidRPr="008C399D" w:rsidRDefault="008C399D" w:rsidP="008C399D">
            <w:pPr>
              <w:pStyle w:val="ListParagraph"/>
              <w:numPr>
                <w:ilvl w:val="0"/>
                <w:numId w:val="26"/>
              </w:numPr>
              <w:shd w:val="clear" w:color="auto" w:fill="E7E5DC"/>
              <w:textAlignment w:val="baseline"/>
              <w:rPr>
                <w:rFonts w:ascii="Consolas" w:eastAsia="Times New Roman" w:hAnsi="Consolas" w:cs="Times New Roman"/>
                <w:color w:val="222222"/>
                <w:sz w:val="23"/>
                <w:szCs w:val="23"/>
              </w:rPr>
            </w:pPr>
            <w:r w:rsidRPr="008C399D">
              <w:t>Check PHP for errors</w:t>
            </w:r>
            <w:r w:rsidR="005415AB" w:rsidRPr="008C399D">
              <w:br/>
            </w:r>
            <w:r w:rsidR="005415AB" w:rsidRPr="008C399D">
              <w:br/>
            </w:r>
          </w:p>
        </w:tc>
        <w:tc>
          <w:tcPr>
            <w:tcW w:w="3022" w:type="dxa"/>
          </w:tcPr>
          <w:p w14:paraId="7351FCBE" w14:textId="205307BA" w:rsidR="00841DCD" w:rsidRDefault="005415AB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 performs adequately.</w:t>
            </w:r>
          </w:p>
        </w:tc>
        <w:tc>
          <w:tcPr>
            <w:tcW w:w="2624" w:type="dxa"/>
          </w:tcPr>
          <w:p w14:paraId="2B59EE99" w14:textId="69BF6E7E" w:rsidR="00841DCD" w:rsidRPr="00570B2D" w:rsidRDefault="008C399D" w:rsidP="0084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Error reporting turned on, No errors returned.</w:t>
            </w:r>
          </w:p>
        </w:tc>
      </w:tr>
      <w:tr w:rsidR="008C399D" w:rsidRPr="00570B2D" w14:paraId="00F34D54" w14:textId="77777777" w:rsidTr="0084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6966E4E" w14:textId="1432BA84" w:rsidR="008C399D" w:rsidRPr="008C399D" w:rsidRDefault="008C399D" w:rsidP="008C399D"/>
        </w:tc>
        <w:tc>
          <w:tcPr>
            <w:tcW w:w="3022" w:type="dxa"/>
          </w:tcPr>
          <w:p w14:paraId="14127264" w14:textId="6BF0E94A" w:rsidR="008C399D" w:rsidRDefault="008C399D" w:rsidP="0084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14:paraId="22BB27D1" w14:textId="77777777" w:rsidR="008C399D" w:rsidRPr="00570B2D" w:rsidRDefault="008C399D" w:rsidP="0084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0A8F16A5" w14:textId="77777777" w:rsidR="005415AB" w:rsidRDefault="005415AB" w:rsidP="00816EB0"/>
    <w:p w14:paraId="2DF817CB" w14:textId="49329DD7" w:rsidR="007243BB" w:rsidRPr="00F44200" w:rsidRDefault="007243BB" w:rsidP="007243B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8"/>
          <w:szCs w:val="32"/>
        </w:rPr>
      </w:pPr>
    </w:p>
    <w:sectPr w:rsidR="007243BB" w:rsidRPr="00F44200" w:rsidSect="00DB0BF0">
      <w:headerReference w:type="default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843CA" w14:textId="77777777" w:rsidR="007243BB" w:rsidRDefault="007243BB" w:rsidP="00F1167B">
      <w:r>
        <w:separator/>
      </w:r>
    </w:p>
  </w:endnote>
  <w:endnote w:type="continuationSeparator" w:id="0">
    <w:p w14:paraId="656E0C39" w14:textId="77777777" w:rsidR="007243BB" w:rsidRDefault="007243BB" w:rsidP="00F1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  <w:szCs w:val="22"/>
      </w:rPr>
      <w:id w:val="26751160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F81BD" w:themeColor="accent1"/>
        <w:sz w:val="40"/>
        <w:szCs w:val="40"/>
      </w:rPr>
    </w:sdtEndPr>
    <w:sdtContent>
      <w:p w14:paraId="0A621195" w14:textId="66FB09E6" w:rsidR="007243BB" w:rsidRDefault="007243BB">
        <w:pPr>
          <w:pStyle w:val="Footer"/>
          <w:jc w:val="right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sz w:val="22"/>
            <w:szCs w:val="22"/>
          </w:rPr>
          <w:fldChar w:fldCharType="separate"/>
        </w:r>
        <w:r w:rsidR="00A17290" w:rsidRPr="00A17290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t>5</w:t>
        </w:r>
        <w:r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fldChar w:fldCharType="end"/>
        </w:r>
      </w:p>
    </w:sdtContent>
  </w:sdt>
  <w:p w14:paraId="51931CF8" w14:textId="77777777" w:rsidR="007243BB" w:rsidRDefault="007243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363E8" w14:textId="77777777" w:rsidR="007243BB" w:rsidRDefault="007243BB" w:rsidP="00F1167B">
      <w:r>
        <w:separator/>
      </w:r>
    </w:p>
  </w:footnote>
  <w:footnote w:type="continuationSeparator" w:id="0">
    <w:p w14:paraId="63F0AE29" w14:textId="77777777" w:rsidR="007243BB" w:rsidRDefault="007243BB" w:rsidP="00F11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0D99E" w14:textId="32D7D067" w:rsidR="007243BB" w:rsidRDefault="007243BB">
    <w:pPr>
      <w:pStyle w:val="Header"/>
    </w:pPr>
    <w:r>
      <w:t>Web</w:t>
    </w:r>
    <w:r w:rsidR="00786809">
      <w:t xml:space="preserve">site </w:t>
    </w:r>
    <w:r>
      <w:t>Testing</w:t>
    </w:r>
    <w:r>
      <w:tab/>
    </w:r>
    <w:r>
      <w:tab/>
      <w:t>Karl Salisbury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C02"/>
    <w:multiLevelType w:val="hybridMultilevel"/>
    <w:tmpl w:val="798EE38E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>
    <w:nsid w:val="055B2324"/>
    <w:multiLevelType w:val="multilevel"/>
    <w:tmpl w:val="EDF68DBE"/>
    <w:numStyleLink w:val="Style1"/>
  </w:abstractNum>
  <w:abstractNum w:abstractNumId="2">
    <w:nsid w:val="07FC0942"/>
    <w:multiLevelType w:val="hybridMultilevel"/>
    <w:tmpl w:val="8F3A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E4817"/>
    <w:multiLevelType w:val="hybridMultilevel"/>
    <w:tmpl w:val="EDF68DBE"/>
    <w:lvl w:ilvl="0" w:tplc="74AECD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33103"/>
    <w:multiLevelType w:val="multilevel"/>
    <w:tmpl w:val="EDF68DBE"/>
    <w:numStyleLink w:val="Style1"/>
  </w:abstractNum>
  <w:abstractNum w:abstractNumId="5">
    <w:nsid w:val="0C216E8D"/>
    <w:multiLevelType w:val="hybridMultilevel"/>
    <w:tmpl w:val="C3E6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10C4C"/>
    <w:multiLevelType w:val="multilevel"/>
    <w:tmpl w:val="EDF68DBE"/>
    <w:styleLink w:val="Style1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905BC"/>
    <w:multiLevelType w:val="multilevel"/>
    <w:tmpl w:val="EDF68DBE"/>
    <w:numStyleLink w:val="Style1"/>
  </w:abstractNum>
  <w:abstractNum w:abstractNumId="8">
    <w:nsid w:val="16462B17"/>
    <w:multiLevelType w:val="hybridMultilevel"/>
    <w:tmpl w:val="B22A8B5E"/>
    <w:lvl w:ilvl="0" w:tplc="74AECD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23EFA"/>
    <w:multiLevelType w:val="multilevel"/>
    <w:tmpl w:val="EDF68DBE"/>
    <w:numStyleLink w:val="Style1"/>
  </w:abstractNum>
  <w:abstractNum w:abstractNumId="10">
    <w:nsid w:val="26EA2B84"/>
    <w:multiLevelType w:val="hybridMultilevel"/>
    <w:tmpl w:val="49D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47C51"/>
    <w:multiLevelType w:val="hybridMultilevel"/>
    <w:tmpl w:val="F9EE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8D4D39"/>
    <w:multiLevelType w:val="hybridMultilevel"/>
    <w:tmpl w:val="83D4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66A2D"/>
    <w:multiLevelType w:val="hybridMultilevel"/>
    <w:tmpl w:val="6810C2BE"/>
    <w:lvl w:ilvl="0" w:tplc="448030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B0CDC"/>
    <w:multiLevelType w:val="hybridMultilevel"/>
    <w:tmpl w:val="1CAC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C09E6"/>
    <w:multiLevelType w:val="hybridMultilevel"/>
    <w:tmpl w:val="0158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11508"/>
    <w:multiLevelType w:val="hybridMultilevel"/>
    <w:tmpl w:val="0076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E05E7B"/>
    <w:multiLevelType w:val="hybridMultilevel"/>
    <w:tmpl w:val="C59C970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8">
    <w:nsid w:val="58492F04"/>
    <w:multiLevelType w:val="hybridMultilevel"/>
    <w:tmpl w:val="DA9AD6AA"/>
    <w:lvl w:ilvl="0" w:tplc="74AECD0C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DB6EA6"/>
    <w:multiLevelType w:val="multilevel"/>
    <w:tmpl w:val="EDF68DBE"/>
    <w:numStyleLink w:val="Style1"/>
  </w:abstractNum>
  <w:abstractNum w:abstractNumId="20">
    <w:nsid w:val="5B6A4905"/>
    <w:multiLevelType w:val="multilevel"/>
    <w:tmpl w:val="EDF68DBE"/>
    <w:numStyleLink w:val="Style1"/>
  </w:abstractNum>
  <w:abstractNum w:abstractNumId="21">
    <w:nsid w:val="5EDE46AB"/>
    <w:multiLevelType w:val="multilevel"/>
    <w:tmpl w:val="EDF68DBE"/>
    <w:numStyleLink w:val="Style1"/>
  </w:abstractNum>
  <w:abstractNum w:abstractNumId="22">
    <w:nsid w:val="60473EF2"/>
    <w:multiLevelType w:val="hybridMultilevel"/>
    <w:tmpl w:val="00DC2FC2"/>
    <w:lvl w:ilvl="0" w:tplc="74AECD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E5BCB"/>
    <w:multiLevelType w:val="hybridMultilevel"/>
    <w:tmpl w:val="AC88492A"/>
    <w:lvl w:ilvl="0" w:tplc="74AECD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E91737"/>
    <w:multiLevelType w:val="hybridMultilevel"/>
    <w:tmpl w:val="A5A40210"/>
    <w:lvl w:ilvl="0" w:tplc="74AECD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85739"/>
    <w:multiLevelType w:val="hybridMultilevel"/>
    <w:tmpl w:val="EE7CC90C"/>
    <w:lvl w:ilvl="0" w:tplc="74AECD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77038"/>
    <w:multiLevelType w:val="hybridMultilevel"/>
    <w:tmpl w:val="66A2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EE1A46"/>
    <w:multiLevelType w:val="hybridMultilevel"/>
    <w:tmpl w:val="509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BA70D5"/>
    <w:multiLevelType w:val="multilevel"/>
    <w:tmpl w:val="EDF68DBE"/>
    <w:numStyleLink w:val="Style1"/>
  </w:abstractNum>
  <w:num w:numId="1">
    <w:abstractNumId w:val="13"/>
  </w:num>
  <w:num w:numId="2">
    <w:abstractNumId w:val="27"/>
  </w:num>
  <w:num w:numId="3">
    <w:abstractNumId w:val="10"/>
  </w:num>
  <w:num w:numId="4">
    <w:abstractNumId w:val="17"/>
  </w:num>
  <w:num w:numId="5">
    <w:abstractNumId w:val="16"/>
  </w:num>
  <w:num w:numId="6">
    <w:abstractNumId w:val="0"/>
  </w:num>
  <w:num w:numId="7">
    <w:abstractNumId w:val="22"/>
  </w:num>
  <w:num w:numId="8">
    <w:abstractNumId w:val="8"/>
  </w:num>
  <w:num w:numId="9">
    <w:abstractNumId w:val="25"/>
  </w:num>
  <w:num w:numId="10">
    <w:abstractNumId w:val="24"/>
  </w:num>
  <w:num w:numId="11">
    <w:abstractNumId w:val="18"/>
  </w:num>
  <w:num w:numId="12">
    <w:abstractNumId w:val="23"/>
  </w:num>
  <w:num w:numId="13">
    <w:abstractNumId w:val="3"/>
  </w:num>
  <w:num w:numId="14">
    <w:abstractNumId w:val="2"/>
  </w:num>
  <w:num w:numId="15">
    <w:abstractNumId w:val="5"/>
  </w:num>
  <w:num w:numId="16">
    <w:abstractNumId w:val="14"/>
  </w:num>
  <w:num w:numId="17">
    <w:abstractNumId w:val="11"/>
  </w:num>
  <w:num w:numId="18">
    <w:abstractNumId w:val="26"/>
  </w:num>
  <w:num w:numId="19">
    <w:abstractNumId w:val="12"/>
  </w:num>
  <w:num w:numId="20">
    <w:abstractNumId w:val="15"/>
  </w:num>
  <w:num w:numId="21">
    <w:abstractNumId w:val="6"/>
  </w:num>
  <w:num w:numId="22">
    <w:abstractNumId w:val="21"/>
  </w:num>
  <w:num w:numId="23">
    <w:abstractNumId w:val="7"/>
  </w:num>
  <w:num w:numId="24">
    <w:abstractNumId w:val="28"/>
  </w:num>
  <w:num w:numId="25">
    <w:abstractNumId w:val="1"/>
  </w:num>
  <w:num w:numId="26">
    <w:abstractNumId w:val="20"/>
  </w:num>
  <w:num w:numId="27">
    <w:abstractNumId w:val="4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61"/>
    <w:rsid w:val="000D1FE8"/>
    <w:rsid w:val="00130416"/>
    <w:rsid w:val="00186AF5"/>
    <w:rsid w:val="00195594"/>
    <w:rsid w:val="00250CB0"/>
    <w:rsid w:val="00286E8A"/>
    <w:rsid w:val="00345AA9"/>
    <w:rsid w:val="00350ED2"/>
    <w:rsid w:val="00440FDE"/>
    <w:rsid w:val="00477C3F"/>
    <w:rsid w:val="00486661"/>
    <w:rsid w:val="004F3176"/>
    <w:rsid w:val="005415AB"/>
    <w:rsid w:val="00552F4A"/>
    <w:rsid w:val="00570B2D"/>
    <w:rsid w:val="00571829"/>
    <w:rsid w:val="00580BB8"/>
    <w:rsid w:val="006B7BB8"/>
    <w:rsid w:val="00704EFA"/>
    <w:rsid w:val="007243BB"/>
    <w:rsid w:val="00786809"/>
    <w:rsid w:val="00803690"/>
    <w:rsid w:val="00816EB0"/>
    <w:rsid w:val="00841DCD"/>
    <w:rsid w:val="008B71A7"/>
    <w:rsid w:val="008C399D"/>
    <w:rsid w:val="008E1995"/>
    <w:rsid w:val="008E645A"/>
    <w:rsid w:val="00937E9C"/>
    <w:rsid w:val="00975CCC"/>
    <w:rsid w:val="009C3171"/>
    <w:rsid w:val="009D07F8"/>
    <w:rsid w:val="009E4ABB"/>
    <w:rsid w:val="00A04DBC"/>
    <w:rsid w:val="00A17290"/>
    <w:rsid w:val="00AC002C"/>
    <w:rsid w:val="00B134FB"/>
    <w:rsid w:val="00B30977"/>
    <w:rsid w:val="00B60496"/>
    <w:rsid w:val="00B74D96"/>
    <w:rsid w:val="00CB378C"/>
    <w:rsid w:val="00CD258A"/>
    <w:rsid w:val="00D74D4B"/>
    <w:rsid w:val="00DB0BF0"/>
    <w:rsid w:val="00DC7A5B"/>
    <w:rsid w:val="00DE57B9"/>
    <w:rsid w:val="00E31DCF"/>
    <w:rsid w:val="00E736DD"/>
    <w:rsid w:val="00F1167B"/>
    <w:rsid w:val="00F44200"/>
    <w:rsid w:val="00F62D1C"/>
    <w:rsid w:val="00F71F5B"/>
    <w:rsid w:val="00FC7BF8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2249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4A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7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4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4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4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4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4F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4ABB"/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ListParagraph">
    <w:name w:val="List Paragraph"/>
    <w:basedOn w:val="Normal"/>
    <w:uiPriority w:val="34"/>
    <w:qFormat/>
    <w:rsid w:val="005718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A5B"/>
    <w:rPr>
      <w:rFonts w:asciiTheme="majorHAnsi" w:eastAsiaTheme="majorEastAsia" w:hAnsiTheme="majorHAnsi" w:cstheme="majorBidi"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64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86AF5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186AF5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86AF5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286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86E8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B378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F31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F31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04E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E4A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1">
    <w:name w:val="Medium List 2 Accent 1"/>
    <w:basedOn w:val="TableNormal"/>
    <w:uiPriority w:val="66"/>
    <w:rsid w:val="009E4A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477C3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477C3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1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67B"/>
  </w:style>
  <w:style w:type="paragraph" w:styleId="Footer">
    <w:name w:val="footer"/>
    <w:basedOn w:val="Normal"/>
    <w:link w:val="FooterChar"/>
    <w:uiPriority w:val="99"/>
    <w:unhideWhenUsed/>
    <w:rsid w:val="00F11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67B"/>
  </w:style>
  <w:style w:type="table" w:styleId="ColorfulGrid-Accent5">
    <w:name w:val="Colorful Grid Accent 5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1">
    <w:name w:val="Colorful Grid Accent 1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Shading-Accent6">
    <w:name w:val="Colorful Shading Accent 6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570B2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570B2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570B2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6">
    <w:name w:val="Medium Grid 3 Accent 6"/>
    <w:basedOn w:val="TableNormal"/>
    <w:uiPriority w:val="69"/>
    <w:rsid w:val="00570B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570B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570B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570B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2-Accent6">
    <w:name w:val="Medium Grid 2 Accent 6"/>
    <w:basedOn w:val="TableNormal"/>
    <w:uiPriority w:val="68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2">
    <w:name w:val="Medium List 2 Accent 2"/>
    <w:basedOn w:val="TableNormal"/>
    <w:uiPriority w:val="66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70B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70B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">
    <w:name w:val="Dark List"/>
    <w:basedOn w:val="TableNormal"/>
    <w:uiPriority w:val="70"/>
    <w:rsid w:val="00570B2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List-Accent3">
    <w:name w:val="Colorful List Accent 3"/>
    <w:basedOn w:val="TableNormal"/>
    <w:uiPriority w:val="72"/>
    <w:rsid w:val="00570B2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List1-Accent6">
    <w:name w:val="Medium List 1 Accent 6"/>
    <w:basedOn w:val="TableNormal"/>
    <w:uiPriority w:val="65"/>
    <w:rsid w:val="00AC002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olorfulList-Accent4">
    <w:name w:val="Colorful List Accent 4"/>
    <w:basedOn w:val="TableNormal"/>
    <w:uiPriority w:val="72"/>
    <w:rsid w:val="00AC002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2">
    <w:name w:val="Colorful List Accent 2"/>
    <w:basedOn w:val="TableNormal"/>
    <w:uiPriority w:val="72"/>
    <w:rsid w:val="00AC002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2-Accent6">
    <w:name w:val="Medium Shading 2 Accent 6"/>
    <w:basedOn w:val="TableNormal"/>
    <w:uiPriority w:val="64"/>
    <w:rsid w:val="00DC7A5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7A5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DC7A5B"/>
  </w:style>
  <w:style w:type="character" w:styleId="Hyperlink">
    <w:name w:val="Hyperlink"/>
    <w:basedOn w:val="DefaultParagraphFont"/>
    <w:uiPriority w:val="99"/>
    <w:unhideWhenUsed/>
    <w:rsid w:val="009D07F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0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0977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B30977"/>
  </w:style>
  <w:style w:type="character" w:customStyle="1" w:styleId="pln">
    <w:name w:val="pln"/>
    <w:basedOn w:val="DefaultParagraphFont"/>
    <w:rsid w:val="00B30977"/>
  </w:style>
  <w:style w:type="character" w:customStyle="1" w:styleId="pun">
    <w:name w:val="pun"/>
    <w:basedOn w:val="DefaultParagraphFont"/>
    <w:rsid w:val="00B30977"/>
  </w:style>
  <w:style w:type="character" w:customStyle="1" w:styleId="typ">
    <w:name w:val="typ"/>
    <w:basedOn w:val="DefaultParagraphFont"/>
    <w:rsid w:val="00B30977"/>
  </w:style>
  <w:style w:type="character" w:customStyle="1" w:styleId="com">
    <w:name w:val="com"/>
    <w:basedOn w:val="DefaultParagraphFont"/>
    <w:rsid w:val="00B30977"/>
  </w:style>
  <w:style w:type="character" w:styleId="HTMLCode">
    <w:name w:val="HTML Code"/>
    <w:basedOn w:val="DefaultParagraphFont"/>
    <w:uiPriority w:val="99"/>
    <w:semiHidden/>
    <w:unhideWhenUsed/>
    <w:rsid w:val="005415AB"/>
    <w:rPr>
      <w:rFonts w:ascii="Courier" w:eastAsiaTheme="minorEastAsia" w:hAnsi="Courier" w:cs="Courier"/>
      <w:sz w:val="20"/>
      <w:szCs w:val="20"/>
    </w:rPr>
  </w:style>
  <w:style w:type="character" w:customStyle="1" w:styleId="block">
    <w:name w:val="block"/>
    <w:basedOn w:val="DefaultParagraphFont"/>
    <w:rsid w:val="005415AB"/>
  </w:style>
  <w:style w:type="character" w:customStyle="1" w:styleId="apple-converted-space">
    <w:name w:val="apple-converted-space"/>
    <w:basedOn w:val="DefaultParagraphFont"/>
    <w:rsid w:val="005415AB"/>
  </w:style>
  <w:style w:type="numbering" w:customStyle="1" w:styleId="Style1">
    <w:name w:val="Style1"/>
    <w:uiPriority w:val="99"/>
    <w:rsid w:val="00F71F5B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4A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7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4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4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4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4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4F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4ABB"/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ListParagraph">
    <w:name w:val="List Paragraph"/>
    <w:basedOn w:val="Normal"/>
    <w:uiPriority w:val="34"/>
    <w:qFormat/>
    <w:rsid w:val="005718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A5B"/>
    <w:rPr>
      <w:rFonts w:asciiTheme="majorHAnsi" w:eastAsiaTheme="majorEastAsia" w:hAnsiTheme="majorHAnsi" w:cstheme="majorBidi"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64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86AF5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186AF5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86AF5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86AF5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286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86E8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B378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F31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F31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04E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E4A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1">
    <w:name w:val="Medium List 2 Accent 1"/>
    <w:basedOn w:val="TableNormal"/>
    <w:uiPriority w:val="66"/>
    <w:rsid w:val="009E4A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477C3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477C3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1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67B"/>
  </w:style>
  <w:style w:type="paragraph" w:styleId="Footer">
    <w:name w:val="footer"/>
    <w:basedOn w:val="Normal"/>
    <w:link w:val="FooterChar"/>
    <w:uiPriority w:val="99"/>
    <w:unhideWhenUsed/>
    <w:rsid w:val="00F11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67B"/>
  </w:style>
  <w:style w:type="table" w:styleId="ColorfulGrid-Accent5">
    <w:name w:val="Colorful Grid Accent 5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1">
    <w:name w:val="Colorful Grid Accent 1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Shading-Accent6">
    <w:name w:val="Colorful Shading Accent 6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570B2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570B2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570B2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6">
    <w:name w:val="Medium Grid 3 Accent 6"/>
    <w:basedOn w:val="TableNormal"/>
    <w:uiPriority w:val="69"/>
    <w:rsid w:val="00570B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570B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570B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570B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2-Accent6">
    <w:name w:val="Medium Grid 2 Accent 6"/>
    <w:basedOn w:val="TableNormal"/>
    <w:uiPriority w:val="68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2">
    <w:name w:val="Medium List 2 Accent 2"/>
    <w:basedOn w:val="TableNormal"/>
    <w:uiPriority w:val="66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70B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70B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70B2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70B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">
    <w:name w:val="Dark List"/>
    <w:basedOn w:val="TableNormal"/>
    <w:uiPriority w:val="70"/>
    <w:rsid w:val="00570B2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List-Accent3">
    <w:name w:val="Colorful List Accent 3"/>
    <w:basedOn w:val="TableNormal"/>
    <w:uiPriority w:val="72"/>
    <w:rsid w:val="00570B2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List1-Accent6">
    <w:name w:val="Medium List 1 Accent 6"/>
    <w:basedOn w:val="TableNormal"/>
    <w:uiPriority w:val="65"/>
    <w:rsid w:val="00AC002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olorfulList-Accent4">
    <w:name w:val="Colorful List Accent 4"/>
    <w:basedOn w:val="TableNormal"/>
    <w:uiPriority w:val="72"/>
    <w:rsid w:val="00AC002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2">
    <w:name w:val="Colorful List Accent 2"/>
    <w:basedOn w:val="TableNormal"/>
    <w:uiPriority w:val="72"/>
    <w:rsid w:val="00AC002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2-Accent6">
    <w:name w:val="Medium Shading 2 Accent 6"/>
    <w:basedOn w:val="TableNormal"/>
    <w:uiPriority w:val="64"/>
    <w:rsid w:val="00DC7A5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7A5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DC7A5B"/>
  </w:style>
  <w:style w:type="character" w:styleId="Hyperlink">
    <w:name w:val="Hyperlink"/>
    <w:basedOn w:val="DefaultParagraphFont"/>
    <w:uiPriority w:val="99"/>
    <w:unhideWhenUsed/>
    <w:rsid w:val="009D07F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0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0977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B30977"/>
  </w:style>
  <w:style w:type="character" w:customStyle="1" w:styleId="pln">
    <w:name w:val="pln"/>
    <w:basedOn w:val="DefaultParagraphFont"/>
    <w:rsid w:val="00B30977"/>
  </w:style>
  <w:style w:type="character" w:customStyle="1" w:styleId="pun">
    <w:name w:val="pun"/>
    <w:basedOn w:val="DefaultParagraphFont"/>
    <w:rsid w:val="00B30977"/>
  </w:style>
  <w:style w:type="character" w:customStyle="1" w:styleId="typ">
    <w:name w:val="typ"/>
    <w:basedOn w:val="DefaultParagraphFont"/>
    <w:rsid w:val="00B30977"/>
  </w:style>
  <w:style w:type="character" w:customStyle="1" w:styleId="com">
    <w:name w:val="com"/>
    <w:basedOn w:val="DefaultParagraphFont"/>
    <w:rsid w:val="00B30977"/>
  </w:style>
  <w:style w:type="character" w:styleId="HTMLCode">
    <w:name w:val="HTML Code"/>
    <w:basedOn w:val="DefaultParagraphFont"/>
    <w:uiPriority w:val="99"/>
    <w:semiHidden/>
    <w:unhideWhenUsed/>
    <w:rsid w:val="005415AB"/>
    <w:rPr>
      <w:rFonts w:ascii="Courier" w:eastAsiaTheme="minorEastAsia" w:hAnsi="Courier" w:cs="Courier"/>
      <w:sz w:val="20"/>
      <w:szCs w:val="20"/>
    </w:rPr>
  </w:style>
  <w:style w:type="character" w:customStyle="1" w:styleId="block">
    <w:name w:val="block"/>
    <w:basedOn w:val="DefaultParagraphFont"/>
    <w:rsid w:val="005415AB"/>
  </w:style>
  <w:style w:type="character" w:customStyle="1" w:styleId="apple-converted-space">
    <w:name w:val="apple-converted-space"/>
    <w:basedOn w:val="DefaultParagraphFont"/>
    <w:rsid w:val="005415AB"/>
  </w:style>
  <w:style w:type="numbering" w:customStyle="1" w:styleId="Style1">
    <w:name w:val="Style1"/>
    <w:uiPriority w:val="99"/>
    <w:rsid w:val="00F71F5B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w3.org/WAI/ER/tools/comple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B43C87-AF0C-4461-8C9B-04363310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2102A685.dotm</Template>
  <TotalTime>0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Someguy cool</dc:creator>
  <cp:lastModifiedBy>KARL SALISBURY</cp:lastModifiedBy>
  <cp:revision>2</cp:revision>
  <dcterms:created xsi:type="dcterms:W3CDTF">2014-06-04T00:52:00Z</dcterms:created>
  <dcterms:modified xsi:type="dcterms:W3CDTF">2014-06-04T00:52:00Z</dcterms:modified>
</cp:coreProperties>
</file>